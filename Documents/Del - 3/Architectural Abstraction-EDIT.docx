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307E8">
      <w:pPr>
        <w:pStyle w:val="KonuBal"/>
      </w:pPr>
      <w:r>
        <w:fldChar w:fldCharType="begin"/>
      </w:r>
      <w:r>
        <w:instrText xml:space="preserve"> SUBJECT  \* MERGEFORMAT </w:instrText>
      </w:r>
      <w:r>
        <w:fldChar w:fldCharType="separate"/>
      </w:r>
      <w:r w:rsidR="00F40513">
        <w:t>&lt;Project Name&gt;</w:t>
      </w:r>
      <w:r>
        <w:fldChar w:fldCharType="end"/>
      </w:r>
    </w:p>
    <w:p w:rsidR="007307E8" w:rsidRDefault="00A563C9">
      <w:pPr>
        <w:pStyle w:val="KonuBal"/>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C11419">
        <w:t>javascript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proofErr w:type="spellStart"/>
      <w:r>
        <w:t>c#</w:t>
      </w:r>
      <w:proofErr w:type="spellEnd"/>
      <w:r>
        <w:t xml:space="preserve"> or java. Secondly, we are more experienced about java programming. </w:t>
      </w:r>
      <w:r w:rsidR="001B1A6C">
        <w:t xml:space="preserve">Also, java community is better than </w:t>
      </w:r>
      <w:proofErr w:type="spellStart"/>
      <w:r w:rsidR="001B1A6C">
        <w:t>c#</w:t>
      </w:r>
      <w:proofErr w:type="spellEnd"/>
      <w:r w:rsidR="001B1A6C">
        <w:t xml:space="preserve">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601AD1" w:rsidRPr="00601AD1" w:rsidRDefault="00601AD1" w:rsidP="00601AD1"/>
    <w:p w:rsidR="001B1A6C" w:rsidRDefault="001B1A6C" w:rsidP="001B1A6C">
      <w:pPr>
        <w:pStyle w:val="Balk3"/>
        <w:shd w:val="clear" w:color="auto" w:fill="FFFFFF"/>
        <w:rPr>
          <w:rFonts w:cs="Arial"/>
          <w:color w:val="000000"/>
        </w:rPr>
      </w:pPr>
      <w:r>
        <w:rPr>
          <w:rFonts w:cs="Arial"/>
          <w:color w:val="000000"/>
        </w:rPr>
        <w:t>Why Use the Spring Framework?</w:t>
      </w:r>
    </w:p>
    <w:p w:rsidR="001B1A6C" w:rsidRDefault="005C08D4" w:rsidP="001B1A6C">
      <w:pPr>
        <w:ind w:left="720"/>
      </w:pPr>
      <w:hyperlink r:id="rId7" w:history="1">
        <w:r w:rsidR="001B1A6C" w:rsidRPr="0016221D">
          <w:rPr>
            <w:rStyle w:val="Kpr"/>
          </w:rPr>
          <w:t>http://www.wrox.com/WileyCDA/Section/Why-Use-the-Spring-Framework-.id-130098.html</w:t>
        </w:r>
      </w:hyperlink>
      <w:r w:rsidR="001B1A6C">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Pr="00601AD1" w:rsidRDefault="005C08D4" w:rsidP="00601AD1">
      <w:pPr>
        <w:ind w:left="720"/>
      </w:pPr>
      <w:hyperlink r:id="rId8" w:history="1">
        <w:r w:rsidR="00601AD1" w:rsidRPr="00467FBC">
          <w:rPr>
            <w:rStyle w:val="Kpr"/>
          </w:rPr>
          <w:t>https://dzone.com/articles/why-javascript-and-will</w:t>
        </w:r>
      </w:hyperlink>
      <w:r w:rsidR="00601AD1">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Pr="00601AD1" w:rsidRDefault="005C08D4" w:rsidP="00601AD1">
      <w:pPr>
        <w:ind w:left="720"/>
      </w:pPr>
      <w:hyperlink r:id="rId9" w:history="1">
        <w:r w:rsidR="00601AD1" w:rsidRPr="00467FBC">
          <w:rPr>
            <w:rStyle w:val="Kpr"/>
          </w:rPr>
          <w:t>http://opensourceforu.com/2016/02/why-is-the-android-os-so-popular/</w:t>
        </w:r>
      </w:hyperlink>
      <w:r w:rsidR="00601AD1">
        <w:t xml:space="preserve"> </w:t>
      </w: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Pr="001B1A6C" w:rsidRDefault="005C08D4" w:rsidP="00601AD1">
      <w:pPr>
        <w:ind w:left="720"/>
      </w:pPr>
      <w:hyperlink r:id="rId10" w:history="1">
        <w:r w:rsidR="00601AD1" w:rsidRPr="00467FBC">
          <w:rPr>
            <w:rStyle w:val="Kpr"/>
          </w:rPr>
          <w:t>https://www.infoworld.com/article/3195764/nosql/nosql-no-problem-why-mysql-is-still-king.html</w:t>
        </w:r>
      </w:hyperlink>
      <w:r w:rsidR="00601AD1">
        <w:t xml:space="preserve"> </w:t>
      </w:r>
    </w:p>
    <w:p w:rsidR="001B1A6C" w:rsidRPr="001B1A6C" w:rsidRDefault="001B1A6C" w:rsidP="001B1A6C"/>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F40513" w:rsidRPr="00F40513" w:rsidRDefault="00F40513" w:rsidP="00F40513">
      <w:pPr>
        <w:pStyle w:val="GvdeMetni"/>
      </w:pPr>
      <w:r>
        <w:t>NEDEN OOP KULLANDIK NEDEN SPRİNG KULLANDIK MAKALEYLE AÇIKLA</w:t>
      </w:r>
    </w:p>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roofErr w:type="spellStart"/>
      <w:r w:rsidR="00F40513">
        <w:t>xxxx</w:t>
      </w:r>
      <w:proofErr w:type="spellEnd"/>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AA40DF" w:rsidRDefault="00AA40DF" w:rsidP="00AA40DF">
      <w:pPr>
        <w:pStyle w:val="GvdeMetni"/>
        <w:numPr>
          <w:ilvl w:val="0"/>
          <w:numId w:val="33"/>
        </w:numPr>
      </w:pPr>
      <w:r>
        <w:t xml:space="preserve">The system should be developed in accordance with Object Oriented Design. </w:t>
      </w:r>
      <w:r w:rsidR="009E12E5">
        <w:t>OO design is important for future development and it is more useful for teams.</w:t>
      </w:r>
    </w:p>
    <w:p w:rsidR="00AA40DF" w:rsidRDefault="00AA40DF" w:rsidP="00AA40DF">
      <w:pPr>
        <w:pStyle w:val="GvdeMetni"/>
        <w:numPr>
          <w:ilvl w:val="0"/>
          <w:numId w:val="33"/>
        </w:numPr>
      </w:pPr>
      <w:r>
        <w:t>The system’s official language is Java. Besides that, we should use Angular 2+ in frontend side.</w:t>
      </w:r>
      <w:r w:rsidR="009E12E5">
        <w:t xml:space="preserve"> In mobile application, we should use Java for Android. Java has great support in server side and it</w:t>
      </w:r>
      <w:r w:rsidR="00824850">
        <w:t xml:space="preserve"> required for Android mobile application development. Angular 2+ is also use class structure, so it is most available </w:t>
      </w:r>
      <w:r w:rsidR="00E050C0">
        <w:t>front-end</w:t>
      </w:r>
      <w:r w:rsidR="00824850">
        <w:t xml:space="preserve"> framework for us. </w:t>
      </w:r>
      <w:r w:rsidR="009E12E5">
        <w:t xml:space="preserve"> </w:t>
      </w:r>
    </w:p>
    <w:p w:rsidR="009E12E5" w:rsidRDefault="00824850" w:rsidP="00824850">
      <w:pPr>
        <w:pStyle w:val="GvdeMetni"/>
        <w:numPr>
          <w:ilvl w:val="0"/>
          <w:numId w:val="33"/>
        </w:numPr>
      </w:pPr>
      <w:r w:rsidRPr="00824850">
        <w:t>Mod</w:t>
      </w:r>
      <w:r w:rsidR="00E050C0">
        <w:t>e</w:t>
      </w:r>
      <w:r w:rsidRPr="00824850">
        <w:t>l-View- Controller is the system’s architectural pattern. In this way, we can separate critical system parts easily.</w:t>
      </w:r>
      <w:r>
        <w:t xml:space="preserve"> It decreases cost of maintenance.</w:t>
      </w:r>
    </w:p>
    <w:p w:rsidR="00824850" w:rsidRDefault="00B252E5" w:rsidP="00824850">
      <w:pPr>
        <w:pStyle w:val="GvdeMetni"/>
        <w:numPr>
          <w:ilvl w:val="0"/>
          <w:numId w:val="33"/>
        </w:numPr>
      </w:pPr>
      <w:r>
        <w:t>The system’s database management system is MySQL. Because it is open source and we can easily learn how to use it.</w:t>
      </w:r>
    </w:p>
    <w:p w:rsidR="00F92FDB" w:rsidRDefault="00B252E5" w:rsidP="00824850">
      <w:pPr>
        <w:pStyle w:val="GvdeMetni"/>
        <w:numPr>
          <w:ilvl w:val="0"/>
          <w:numId w:val="33"/>
        </w:numPr>
      </w:pPr>
      <w:r>
        <w:t xml:space="preserve">In mobile side, </w:t>
      </w:r>
      <w:r w:rsidR="00F92FDB">
        <w:t xml:space="preserve">the application supports 4.2 or newer versions of Android. It provides </w:t>
      </w:r>
      <w:r w:rsidR="00E050C0">
        <w:t>wide</w:t>
      </w:r>
      <w:r w:rsidR="00F92FDB">
        <w:t xml:space="preserve"> support for maximum users.</w:t>
      </w:r>
    </w:p>
    <w:p w:rsidR="00F92FDB" w:rsidRDefault="00F92FDB" w:rsidP="00824850">
      <w:pPr>
        <w:pStyle w:val="GvdeMetni"/>
        <w:numPr>
          <w:ilvl w:val="0"/>
          <w:numId w:val="33"/>
        </w:numPr>
      </w:pPr>
      <w:r>
        <w:t>In website, the website supports Google Chrome, Firefox, Opera and Microsoft Edge.</w:t>
      </w:r>
      <w:r w:rsidRPr="00F92FDB">
        <w:t xml:space="preserve"> </w:t>
      </w:r>
      <w:r>
        <w:t xml:space="preserve">It provides </w:t>
      </w:r>
      <w:r w:rsidR="00E050C0">
        <w:t>wide</w:t>
      </w:r>
      <w:r>
        <w:t xml:space="preserve"> support for maximum users.</w:t>
      </w:r>
    </w:p>
    <w:p w:rsidR="00F92FDB" w:rsidRDefault="00F92FDB" w:rsidP="00824850">
      <w:pPr>
        <w:pStyle w:val="GvdeMetni"/>
        <w:numPr>
          <w:ilvl w:val="0"/>
          <w:numId w:val="33"/>
        </w:numPr>
      </w:pPr>
      <w:r>
        <w:t xml:space="preserve">The Server is available for every time. </w:t>
      </w:r>
      <w:r w:rsidR="00E050C0">
        <w:t>So,</w:t>
      </w:r>
      <w:r>
        <w:t xml:space="preserve"> we need to use cloud servers. In this case, we rent a server from Digital Ocean.</w:t>
      </w:r>
    </w:p>
    <w:p w:rsidR="00B252E5" w:rsidRDefault="00F92FDB" w:rsidP="00824850">
      <w:pPr>
        <w:pStyle w:val="GvdeMetni"/>
        <w:numPr>
          <w:ilvl w:val="0"/>
          <w:numId w:val="33"/>
        </w:numPr>
      </w:pPr>
      <w:r>
        <w:t xml:space="preserve"> In front end development, we use bootstrap 4 for better and modern view.</w:t>
      </w:r>
    </w:p>
    <w:p w:rsidR="00F92FDB" w:rsidRDefault="00F92FDB" w:rsidP="00824850">
      <w:pPr>
        <w:pStyle w:val="GvdeMetni"/>
        <w:numPr>
          <w:ilvl w:val="0"/>
          <w:numId w:val="33"/>
        </w:numPr>
      </w:pPr>
      <w:r>
        <w:t>The development environments</w:t>
      </w:r>
      <w:r w:rsidR="00C424F1">
        <w:t xml:space="preserve">; Visual Studio Code for Web development, Android Studio for Mobile application, and </w:t>
      </w:r>
      <w:proofErr w:type="spellStart"/>
      <w:r w:rsidR="00C424F1">
        <w:t>Sts</w:t>
      </w:r>
      <w:proofErr w:type="spellEnd"/>
      <w:r w:rsidR="00C424F1">
        <w:t xml:space="preserve"> tool for </w:t>
      </w:r>
      <w:r w:rsidR="00E050C0">
        <w:t>b</w:t>
      </w:r>
      <w:r w:rsidR="00C424F1">
        <w:t>ack</w:t>
      </w:r>
      <w:r w:rsidR="00E050C0">
        <w:t>-</w:t>
      </w:r>
      <w:r w:rsidR="00C424F1">
        <w:t xml:space="preserve">end development. It is important for team works. Because it decreases inconsistency. </w:t>
      </w:r>
    </w:p>
    <w:p w:rsidR="00C424F1" w:rsidRPr="00AA40DF" w:rsidRDefault="00C424F1" w:rsidP="00824850">
      <w:pPr>
        <w:pStyle w:val="GvdeMetni"/>
        <w:numPr>
          <w:ilvl w:val="0"/>
          <w:numId w:val="33"/>
        </w:numPr>
      </w:pPr>
      <w:r>
        <w:t>Web application runs on apache server. Its open source software and it has large support.</w:t>
      </w:r>
    </w:p>
    <w:p w:rsidR="00EF172C" w:rsidRDefault="00EF172C" w:rsidP="000F01EB">
      <w:pPr>
        <w:pStyle w:val="Bal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Balk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Balk2"/>
      </w:pPr>
      <w:r>
        <w:lastRenderedPageBreak/>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GvdeMetni"/>
      </w:pPr>
    </w:p>
    <w:p w:rsidR="009E2BE7" w:rsidRDefault="009E2BE7" w:rsidP="001E6A30">
      <w:pPr>
        <w:pStyle w:val="Bal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48195E" w:rsidRDefault="00BD0BD3" w:rsidP="0048195E">
      <w:pPr>
        <w:pStyle w:val="GvdeMetni"/>
      </w:pPr>
      <w:r>
        <w:t>Users:</w:t>
      </w:r>
    </w:p>
    <w:p w:rsidR="00BD0BD3" w:rsidRDefault="00BD0BD3" w:rsidP="00BD0BD3">
      <w:pPr>
        <w:pStyle w:val="GvdeMetni"/>
        <w:numPr>
          <w:ilvl w:val="0"/>
          <w:numId w:val="34"/>
        </w:numPr>
      </w:pPr>
      <w:r>
        <w:t>Visitor:  Whoever created an account but has not paid money,</w:t>
      </w:r>
    </w:p>
    <w:p w:rsidR="00BD0BD3" w:rsidRDefault="00BD0BD3" w:rsidP="00BD0BD3">
      <w:pPr>
        <w:pStyle w:val="GvdeMetni"/>
        <w:numPr>
          <w:ilvl w:val="0"/>
          <w:numId w:val="34"/>
        </w:numPr>
      </w:pPr>
      <w:r>
        <w:t>Member:  Whoever created an account and paid money</w:t>
      </w:r>
    </w:p>
    <w:p w:rsidR="00BD0BD3" w:rsidRPr="0048195E" w:rsidRDefault="00BD0BD3" w:rsidP="00BD0BD3">
      <w:pPr>
        <w:pStyle w:val="GvdeMetni"/>
        <w:numPr>
          <w:ilvl w:val="0"/>
          <w:numId w:val="34"/>
        </w:numPr>
      </w:pPr>
      <w:r>
        <w:t>Trainer: Whoever is responsible for coaching members and planning their activity.</w:t>
      </w:r>
    </w:p>
    <w:p w:rsidR="00BD0BD3" w:rsidRDefault="00BD0BD3" w:rsidP="00BD0BD3">
      <w:pPr>
        <w:pStyle w:val="GvdeMetni"/>
        <w:numPr>
          <w:ilvl w:val="0"/>
          <w:numId w:val="34"/>
        </w:numPr>
      </w:pPr>
      <w:r>
        <w:t>Manager:  Whoever is responsible for the management of the sports center</w:t>
      </w:r>
    </w:p>
    <w:p w:rsidR="00BD0BD3" w:rsidRDefault="00BD0BD3" w:rsidP="00BD0BD3">
      <w:pPr>
        <w:pStyle w:val="GvdeMetni"/>
        <w:numPr>
          <w:ilvl w:val="0"/>
          <w:numId w:val="34"/>
        </w:numPr>
      </w:pPr>
      <w:r>
        <w:t>Owner: Whoever owns the gym</w:t>
      </w:r>
    </w:p>
    <w:p w:rsidR="0087078C" w:rsidRDefault="0087078C" w:rsidP="0087078C">
      <w:pPr>
        <w:pStyle w:val="GvdeMetni"/>
      </w:pPr>
      <w:r>
        <w:t>Interfaces: It creates connection between users and system.</w:t>
      </w:r>
    </w:p>
    <w:p w:rsidR="0087078C" w:rsidRDefault="0087078C" w:rsidP="0087078C">
      <w:pPr>
        <w:pStyle w:val="GvdeMetni"/>
      </w:pPr>
      <w:r>
        <w:t xml:space="preserve">Models: It consists of system’s main components. </w:t>
      </w:r>
    </w:p>
    <w:p w:rsidR="0087078C" w:rsidRDefault="0087078C" w:rsidP="0087078C">
      <w:pPr>
        <w:pStyle w:val="GvdeMetni"/>
        <w:numPr>
          <w:ilvl w:val="0"/>
          <w:numId w:val="35"/>
        </w:numPr>
      </w:pPr>
      <w:r>
        <w:t>Courses</w:t>
      </w:r>
    </w:p>
    <w:p w:rsidR="0087078C" w:rsidRDefault="0087078C" w:rsidP="0087078C">
      <w:pPr>
        <w:pStyle w:val="GvdeMetni"/>
        <w:numPr>
          <w:ilvl w:val="0"/>
          <w:numId w:val="35"/>
        </w:numPr>
      </w:pPr>
      <w:r>
        <w:t>Centers</w:t>
      </w:r>
    </w:p>
    <w:p w:rsidR="0087078C" w:rsidRDefault="0087078C" w:rsidP="0087078C">
      <w:pPr>
        <w:pStyle w:val="GvdeMetni"/>
        <w:numPr>
          <w:ilvl w:val="0"/>
          <w:numId w:val="35"/>
        </w:numPr>
      </w:pPr>
      <w:r>
        <w:t>All user types</w:t>
      </w:r>
    </w:p>
    <w:p w:rsidR="0087078C" w:rsidRPr="0048195E" w:rsidRDefault="0087078C" w:rsidP="0087078C">
      <w:pPr>
        <w:pStyle w:val="GvdeMetni"/>
      </w:pPr>
      <w:r>
        <w:t>Database: It holds all information about the sports center and user</w:t>
      </w:r>
    </w:p>
    <w:p w:rsidR="008C2B65" w:rsidRDefault="001D7E83" w:rsidP="001E6A30">
      <w:pPr>
        <w:pStyle w:val="Balk1"/>
      </w:pPr>
      <w:r>
        <w:t xml:space="preserve">Layers or </w:t>
      </w:r>
      <w:r w:rsidR="001E6A30">
        <w:t>a</w:t>
      </w:r>
      <w:r>
        <w:t xml:space="preserve">rchitectural </w:t>
      </w:r>
      <w:r w:rsidR="001E6A30">
        <w:t>f</w:t>
      </w:r>
      <w:r>
        <w:t>ramework</w:t>
      </w:r>
    </w:p>
    <w:p w:rsidR="00194C8F" w:rsidRDefault="008C2B65" w:rsidP="00194C8F">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194C8F" w:rsidRPr="00194C8F" w:rsidRDefault="0014272D" w:rsidP="00194C8F">
      <w:pPr>
        <w:pStyle w:val="InfoBlue"/>
        <w:rPr>
          <w:rFonts w:ascii="Times New Roman" w:hAnsi="Times New Roman"/>
          <w:color w:val="auto"/>
        </w:rPr>
      </w:pPr>
      <w:r w:rsidRPr="00194C8F">
        <w:rPr>
          <w:rFonts w:ascii="Times New Roman" w:hAnsi="Times New Roman"/>
          <w:color w:val="auto"/>
        </w:rPr>
        <w:t xml:space="preserve">In this system, we have 3 different </w:t>
      </w:r>
      <w:r w:rsidR="00E050C0">
        <w:rPr>
          <w:rFonts w:ascii="Times New Roman" w:hAnsi="Times New Roman"/>
          <w:color w:val="auto"/>
        </w:rPr>
        <w:t xml:space="preserve">layers </w:t>
      </w:r>
      <w:r w:rsidRPr="00194C8F">
        <w:rPr>
          <w:rFonts w:ascii="Times New Roman" w:hAnsi="Times New Roman"/>
          <w:color w:val="auto"/>
        </w:rPr>
        <w:t>and we use Model-View-Controller for managing components. The first layer is User layer. This layer includes 2 subcomponents; mobile and web. The user layer equals to MVC’s view component. Its responsible for the view of the project. The second one is process layer, this layer equals to MVC’s controller component. Its task is creating a connection between front</w:t>
      </w:r>
      <w:r w:rsidR="004E46B4">
        <w:rPr>
          <w:rFonts w:ascii="Times New Roman" w:hAnsi="Times New Roman"/>
          <w:color w:val="auto"/>
        </w:rPr>
        <w:t>-</w:t>
      </w:r>
      <w:r w:rsidRPr="00194C8F">
        <w:rPr>
          <w:rFonts w:ascii="Times New Roman" w:hAnsi="Times New Roman"/>
          <w:color w:val="auto"/>
        </w:rPr>
        <w:t>end and back</w:t>
      </w:r>
      <w:r w:rsidR="004E46B4">
        <w:rPr>
          <w:rFonts w:ascii="Times New Roman" w:hAnsi="Times New Roman"/>
          <w:color w:val="auto"/>
        </w:rPr>
        <w:t>-</w:t>
      </w:r>
      <w:r w:rsidRPr="00194C8F">
        <w:rPr>
          <w:rFonts w:ascii="Times New Roman" w:hAnsi="Times New Roman"/>
          <w:color w:val="auto"/>
        </w:rPr>
        <w:t>end. The last one is database-objects layer. This layer equals to MVC’s mod</w:t>
      </w:r>
      <w:r w:rsidR="004E46B4">
        <w:rPr>
          <w:rFonts w:ascii="Times New Roman" w:hAnsi="Times New Roman"/>
          <w:color w:val="auto"/>
        </w:rPr>
        <w:t>e</w:t>
      </w:r>
      <w:r w:rsidRPr="00194C8F">
        <w:rPr>
          <w:rFonts w:ascii="Times New Roman" w:hAnsi="Times New Roman"/>
          <w:color w:val="auto"/>
        </w:rPr>
        <w:t xml:space="preserve">l component. All user operations are taking place with help other components in this layer. </w:t>
      </w:r>
    </w:p>
    <w:p w:rsidR="00194C8F" w:rsidRDefault="00194C8F" w:rsidP="00194C8F">
      <w:pPr>
        <w:pStyle w:val="Balk1"/>
        <w:numPr>
          <w:ilvl w:val="0"/>
          <w:numId w:val="0"/>
        </w:numPr>
        <w:ind w:left="360"/>
      </w:pPr>
    </w:p>
    <w:p w:rsidR="00337B9D" w:rsidRDefault="00337B9D" w:rsidP="00194C8F">
      <w:pPr>
        <w:pStyle w:val="Bal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9378D7" w:rsidRPr="009378D7" w:rsidRDefault="009378D7" w:rsidP="009378D7">
      <w:pPr>
        <w:pStyle w:val="GvdeMetni"/>
        <w:ind w:left="0"/>
      </w:pPr>
      <w:r>
        <w:tab/>
        <w:t>By using 4+1 architectural view model, we got logical, development, process and physical views.</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w:t>
      </w:r>
      <w:r>
        <w:lastRenderedPageBreak/>
        <w:t>persistence will be built into the system.</w:t>
      </w:r>
      <w:r w:rsidR="00924435">
        <w:t xml:space="preserve"> This is a documented subset of the design.</w:t>
      </w:r>
    </w:p>
    <w:p w:rsidR="009378D7" w:rsidRDefault="009378D7" w:rsidP="009378D7"/>
    <w:p w:rsidR="009378D7" w:rsidRPr="009378D7" w:rsidRDefault="009378D7" w:rsidP="009378D7">
      <w:pPr>
        <w:ind w:left="360"/>
        <w:rPr>
          <w:b/>
          <w:color w:val="FF0000"/>
          <w:sz w:val="40"/>
          <w:szCs w:val="40"/>
        </w:rPr>
      </w:pPr>
      <w:r>
        <w:rPr>
          <w:b/>
          <w:color w:val="FF0000"/>
          <w:sz w:val="40"/>
          <w:szCs w:val="40"/>
        </w:rPr>
        <w:t>BURAYA CLASS DIAGRAM GELECEK</w:t>
      </w:r>
    </w:p>
    <w:p w:rsidR="002303A0" w:rsidRDefault="000D22C9" w:rsidP="002303A0">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r w:rsidR="002303A0">
        <w:t xml:space="preserve"> </w:t>
      </w:r>
    </w:p>
    <w:p w:rsidR="002303A0" w:rsidRDefault="002303A0" w:rsidP="002303A0">
      <w:pPr>
        <w:numPr>
          <w:ilvl w:val="0"/>
          <w:numId w:val="24"/>
        </w:numPr>
      </w:pPr>
      <w:r>
        <w:rPr>
          <w:b/>
          <w:bCs/>
          <w:color w:val="FF0000"/>
          <w:sz w:val="32"/>
          <w:szCs w:val="32"/>
        </w:rPr>
        <w:t xml:space="preserve">Operational process view </w:t>
      </w:r>
      <w:proofErr w:type="spellStart"/>
      <w:proofErr w:type="gramStart"/>
      <w:r>
        <w:rPr>
          <w:b/>
          <w:bCs/>
          <w:color w:val="FF0000"/>
          <w:sz w:val="32"/>
          <w:szCs w:val="32"/>
        </w:rPr>
        <w:t>olabilir</w:t>
      </w:r>
      <w:proofErr w:type="spellEnd"/>
      <w:r>
        <w:rPr>
          <w:b/>
          <w:bCs/>
          <w:color w:val="FF0000"/>
          <w:sz w:val="32"/>
          <w:szCs w:val="32"/>
        </w:rPr>
        <w:t xml:space="preserve"> ?</w:t>
      </w:r>
      <w:proofErr w:type="gramEnd"/>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bookmarkStart w:id="2" w:name="_GoBack"/>
      <w:bookmarkEnd w:id="2"/>
    </w:p>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8D4" w:rsidRDefault="005C08D4">
      <w:r>
        <w:separator/>
      </w:r>
    </w:p>
  </w:endnote>
  <w:endnote w:type="continuationSeparator" w:id="0">
    <w:p w:rsidR="005C08D4" w:rsidRDefault="005C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5C08D4">
            <w:fldChar w:fldCharType="begin"/>
          </w:r>
          <w:r w:rsidR="005C08D4">
            <w:instrText xml:space="preserve"> DOCPROPERTY "Company"  \* MERGEFORMAT </w:instrText>
          </w:r>
          <w:r w:rsidR="005C08D4">
            <w:fldChar w:fldCharType="separate"/>
          </w:r>
          <w:r w:rsidR="00F40513">
            <w:t>&lt;Company Name&gt;</w:t>
          </w:r>
          <w:r w:rsidR="005C08D4">
            <w:fldChar w:fldCharType="end"/>
          </w:r>
          <w:r>
            <w:t xml:space="preserve">, </w:t>
          </w:r>
          <w:r>
            <w:fldChar w:fldCharType="begin"/>
          </w:r>
          <w:r>
            <w:instrText xml:space="preserve"> DATE \@ "yyyy" </w:instrText>
          </w:r>
          <w:r>
            <w:fldChar w:fldCharType="separate"/>
          </w:r>
          <w:r w:rsidR="00E050C0">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8D4" w:rsidRDefault="005C08D4">
      <w:r>
        <w:separator/>
      </w:r>
    </w:p>
  </w:footnote>
  <w:footnote w:type="continuationSeparator" w:id="0">
    <w:p w:rsidR="005C08D4" w:rsidRDefault="005C0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5A7A45">
          <w:r>
            <w:rPr>
              <w:b/>
            </w:rPr>
            <w:fldChar w:fldCharType="begin"/>
          </w:r>
          <w:r>
            <w:rPr>
              <w:b/>
            </w:rPr>
            <w:instrText xml:space="preserve"> SUBJECT  \* MERGEFORMAT </w:instrText>
          </w:r>
          <w:r>
            <w:rPr>
              <w:b/>
            </w:rPr>
            <w:fldChar w:fldCharType="separate"/>
          </w:r>
          <w:r w:rsidR="00F40513" w:rsidRPr="00F40513">
            <w:t>&lt;Project Name&gt;</w:t>
          </w:r>
          <w:r>
            <w:rPr>
              <w:b/>
            </w:rPr>
            <w:fldChar w:fldCharType="end"/>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9.25pt;height:27.75pt" o:bullet="t">
        <v:imagedata r:id="rId1" o:title="clip_image001"/>
      </v:shape>
    </w:pict>
  </w:numPicBullet>
  <w:numPicBullet w:numPicBulletId="1">
    <w:pict>
      <v:shape id="_x0000_i1097"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13F567F"/>
    <w:multiLevelType w:val="hybridMultilevel"/>
    <w:tmpl w:val="0C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4713B70"/>
    <w:multiLevelType w:val="hybridMultilevel"/>
    <w:tmpl w:val="E812C19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9"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053062"/>
    <w:multiLevelType w:val="hybridMultilevel"/>
    <w:tmpl w:val="CE1EF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9"/>
  </w:num>
  <w:num w:numId="4">
    <w:abstractNumId w:val="1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2"/>
  </w:num>
  <w:num w:numId="27">
    <w:abstractNumId w:val="4"/>
  </w:num>
  <w:num w:numId="28">
    <w:abstractNumId w:val="16"/>
  </w:num>
  <w:num w:numId="29">
    <w:abstractNumId w:val="12"/>
  </w:num>
  <w:num w:numId="30">
    <w:abstractNumId w:val="18"/>
  </w:num>
  <w:num w:numId="31">
    <w:abstractNumId w:val="15"/>
  </w:num>
  <w:num w:numId="32">
    <w:abstractNumId w:val="3"/>
  </w:num>
  <w:num w:numId="33">
    <w:abstractNumId w:val="10"/>
  </w:num>
  <w:num w:numId="34">
    <w:abstractNumId w:val="1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72D"/>
    <w:rsid w:val="00142C67"/>
    <w:rsid w:val="0015182E"/>
    <w:rsid w:val="00164FEC"/>
    <w:rsid w:val="0017108F"/>
    <w:rsid w:val="00171D3E"/>
    <w:rsid w:val="00194C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303A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5A03"/>
    <w:rsid w:val="00437FA8"/>
    <w:rsid w:val="0044461D"/>
    <w:rsid w:val="00454845"/>
    <w:rsid w:val="0046289B"/>
    <w:rsid w:val="004655EB"/>
    <w:rsid w:val="004720BD"/>
    <w:rsid w:val="00473D1E"/>
    <w:rsid w:val="00477CDD"/>
    <w:rsid w:val="0048195E"/>
    <w:rsid w:val="00482A2F"/>
    <w:rsid w:val="004854C4"/>
    <w:rsid w:val="004A2B0A"/>
    <w:rsid w:val="004A745B"/>
    <w:rsid w:val="004B4844"/>
    <w:rsid w:val="004C2415"/>
    <w:rsid w:val="004C766E"/>
    <w:rsid w:val="004D10B7"/>
    <w:rsid w:val="004D1603"/>
    <w:rsid w:val="004E0451"/>
    <w:rsid w:val="004E364B"/>
    <w:rsid w:val="004E46B4"/>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C08D4"/>
    <w:rsid w:val="005D6E73"/>
    <w:rsid w:val="005E51CA"/>
    <w:rsid w:val="00601AD1"/>
    <w:rsid w:val="00604FAA"/>
    <w:rsid w:val="006058A0"/>
    <w:rsid w:val="00605CF9"/>
    <w:rsid w:val="00610B3A"/>
    <w:rsid w:val="006243D7"/>
    <w:rsid w:val="00625738"/>
    <w:rsid w:val="006259DD"/>
    <w:rsid w:val="00631E0F"/>
    <w:rsid w:val="00643504"/>
    <w:rsid w:val="0065130E"/>
    <w:rsid w:val="00672475"/>
    <w:rsid w:val="006873B0"/>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70FD"/>
    <w:rsid w:val="008013EA"/>
    <w:rsid w:val="008035FB"/>
    <w:rsid w:val="0081271F"/>
    <w:rsid w:val="00822815"/>
    <w:rsid w:val="00824850"/>
    <w:rsid w:val="00831D89"/>
    <w:rsid w:val="00846F25"/>
    <w:rsid w:val="00847CF7"/>
    <w:rsid w:val="00852D90"/>
    <w:rsid w:val="008632E9"/>
    <w:rsid w:val="0086378F"/>
    <w:rsid w:val="008642C2"/>
    <w:rsid w:val="008645FB"/>
    <w:rsid w:val="008646A2"/>
    <w:rsid w:val="0087078C"/>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378D7"/>
    <w:rsid w:val="00945E2B"/>
    <w:rsid w:val="00954C5D"/>
    <w:rsid w:val="00960905"/>
    <w:rsid w:val="00965987"/>
    <w:rsid w:val="00980FF9"/>
    <w:rsid w:val="00991B6C"/>
    <w:rsid w:val="0099502F"/>
    <w:rsid w:val="009B035A"/>
    <w:rsid w:val="009B555D"/>
    <w:rsid w:val="009B65C4"/>
    <w:rsid w:val="009C7A5D"/>
    <w:rsid w:val="009E12E5"/>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40DF"/>
    <w:rsid w:val="00AA714A"/>
    <w:rsid w:val="00AB4761"/>
    <w:rsid w:val="00AC05B0"/>
    <w:rsid w:val="00AD1214"/>
    <w:rsid w:val="00AD1654"/>
    <w:rsid w:val="00AD4A11"/>
    <w:rsid w:val="00AD5AD7"/>
    <w:rsid w:val="00AD7BED"/>
    <w:rsid w:val="00AE184B"/>
    <w:rsid w:val="00AF4298"/>
    <w:rsid w:val="00AF47A0"/>
    <w:rsid w:val="00B059D2"/>
    <w:rsid w:val="00B252E5"/>
    <w:rsid w:val="00B31A4E"/>
    <w:rsid w:val="00B37AC2"/>
    <w:rsid w:val="00B57D72"/>
    <w:rsid w:val="00B62751"/>
    <w:rsid w:val="00B65B7E"/>
    <w:rsid w:val="00B80700"/>
    <w:rsid w:val="00B81541"/>
    <w:rsid w:val="00B83A71"/>
    <w:rsid w:val="00B84B86"/>
    <w:rsid w:val="00B906C8"/>
    <w:rsid w:val="00BA0D05"/>
    <w:rsid w:val="00BA1F63"/>
    <w:rsid w:val="00BC08CC"/>
    <w:rsid w:val="00BD00A8"/>
    <w:rsid w:val="00BD0BD3"/>
    <w:rsid w:val="00BE0DB5"/>
    <w:rsid w:val="00C01BA3"/>
    <w:rsid w:val="00C03D90"/>
    <w:rsid w:val="00C11419"/>
    <w:rsid w:val="00C13496"/>
    <w:rsid w:val="00C139A0"/>
    <w:rsid w:val="00C31035"/>
    <w:rsid w:val="00C4043F"/>
    <w:rsid w:val="00C413BF"/>
    <w:rsid w:val="00C424F1"/>
    <w:rsid w:val="00C45D21"/>
    <w:rsid w:val="00C61808"/>
    <w:rsid w:val="00C65BEF"/>
    <w:rsid w:val="00C80EFE"/>
    <w:rsid w:val="00C86AC5"/>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050C0"/>
    <w:rsid w:val="00E2371F"/>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42E1"/>
    <w:rsid w:val="00F25263"/>
    <w:rsid w:val="00F31507"/>
    <w:rsid w:val="00F34CB0"/>
    <w:rsid w:val="00F40513"/>
    <w:rsid w:val="00F51720"/>
    <w:rsid w:val="00F653DC"/>
    <w:rsid w:val="00F6708E"/>
    <w:rsid w:val="00F76CD1"/>
    <w:rsid w:val="00F82407"/>
    <w:rsid w:val="00F92FDB"/>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56A44"/>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y-javascript-and-w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ox.com/WileyCDA/Section/Why-Use-the-Spring-Framework-.id-130098.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foworld.com/article/3195764/nosql/nosql-no-problem-why-mysql-is-still-king.html" TargetMode="External"/><Relationship Id="rId4" Type="http://schemas.openxmlformats.org/officeDocument/2006/relationships/webSettings" Target="webSettings.xml"/><Relationship Id="rId9" Type="http://schemas.openxmlformats.org/officeDocument/2006/relationships/hyperlink" Target="http://opensourceforu.com/2016/02/why-is-the-android-os-so-popula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329</TotalTime>
  <Pages>4</Pages>
  <Words>1451</Words>
  <Characters>8275</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ali sahin</cp:lastModifiedBy>
  <cp:revision>9</cp:revision>
  <cp:lastPrinted>2001-03-15T12:26:00Z</cp:lastPrinted>
  <dcterms:created xsi:type="dcterms:W3CDTF">2018-03-26T17:13:00Z</dcterms:created>
  <dcterms:modified xsi:type="dcterms:W3CDTF">2018-04-05T18:05:00Z</dcterms:modified>
</cp:coreProperties>
</file>